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5B" w:rsidRPr="005806B0" w:rsidRDefault="00C32C5B" w:rsidP="00195932">
      <w:pPr>
        <w:spacing w:line="360" w:lineRule="auto"/>
        <w:jc w:val="center"/>
        <w:rPr>
          <w:rFonts w:ascii="Verdana" w:hAnsi="Verdana"/>
          <w:b/>
          <w:iCs/>
          <w:sz w:val="20"/>
          <w:szCs w:val="20"/>
        </w:rPr>
      </w:pPr>
      <w:bookmarkStart w:id="0" w:name="_GoBack"/>
      <w:bookmarkEnd w:id="0"/>
    </w:p>
    <w:p w:rsidR="00527F4F" w:rsidRDefault="00CF59AF" w:rsidP="00195932">
      <w:pPr>
        <w:spacing w:line="360" w:lineRule="auto"/>
        <w:rPr>
          <w:rFonts w:ascii="Verdana" w:hAnsi="Verdana"/>
          <w:sz w:val="20"/>
          <w:szCs w:val="20"/>
        </w:rPr>
      </w:pPr>
      <w:r w:rsidRPr="005806B0">
        <w:rPr>
          <w:rFonts w:ascii="Verdana" w:hAnsi="Verdana"/>
          <w:b/>
          <w:sz w:val="20"/>
          <w:szCs w:val="20"/>
        </w:rPr>
        <w:t>Imię i nazwisko prezentującego:</w:t>
      </w:r>
      <w:r w:rsidR="0083432D" w:rsidRPr="00135291">
        <w:rPr>
          <w:rFonts w:ascii="Verdana" w:hAnsi="Verdana"/>
          <w:sz w:val="20"/>
          <w:szCs w:val="20"/>
        </w:rPr>
        <w:t xml:space="preserve"> </w:t>
      </w:r>
    </w:p>
    <w:p w:rsidR="004C7A4C" w:rsidRPr="00135291" w:rsidRDefault="00135291" w:rsidP="00195932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Autorzy:</w:t>
      </w:r>
      <w:r>
        <w:rPr>
          <w:rFonts w:ascii="Verdana" w:hAnsi="Verdana"/>
          <w:sz w:val="20"/>
          <w:szCs w:val="20"/>
        </w:rPr>
        <w:t xml:space="preserve"> </w:t>
      </w:r>
      <w:r w:rsidR="00E42B84">
        <w:rPr>
          <w:rFonts w:ascii="Verdana" w:hAnsi="Verdana"/>
          <w:sz w:val="20"/>
          <w:szCs w:val="20"/>
        </w:rPr>
        <w:t>np. Jan Kowalski</w:t>
      </w:r>
      <w:r w:rsidR="00E42B84" w:rsidRPr="00E42B84">
        <w:rPr>
          <w:rFonts w:ascii="Verdana" w:hAnsi="Verdana"/>
          <w:sz w:val="20"/>
          <w:szCs w:val="20"/>
          <w:vertAlign w:val="superscript"/>
        </w:rPr>
        <w:t>1</w:t>
      </w:r>
    </w:p>
    <w:p w:rsidR="003A3999" w:rsidRPr="00E42B84" w:rsidRDefault="003A3999" w:rsidP="00195932">
      <w:pPr>
        <w:spacing w:line="360" w:lineRule="auto"/>
        <w:rPr>
          <w:rFonts w:ascii="Verdana" w:hAnsi="Verdana"/>
          <w:sz w:val="20"/>
          <w:szCs w:val="20"/>
        </w:rPr>
      </w:pPr>
      <w:r w:rsidRPr="004948EB">
        <w:rPr>
          <w:rFonts w:ascii="Verdana" w:hAnsi="Verdana"/>
          <w:b/>
          <w:sz w:val="20"/>
          <w:szCs w:val="20"/>
        </w:rPr>
        <w:t>Afiliacje:</w:t>
      </w:r>
      <w:r w:rsidR="004948EB">
        <w:rPr>
          <w:rFonts w:ascii="Verdana" w:hAnsi="Verdana"/>
          <w:sz w:val="20"/>
          <w:szCs w:val="20"/>
        </w:rPr>
        <w:t xml:space="preserve"> </w:t>
      </w:r>
      <w:r w:rsidR="00E42B84" w:rsidRPr="00E42B84">
        <w:rPr>
          <w:rFonts w:ascii="Verdana" w:hAnsi="Verdana"/>
          <w:sz w:val="20"/>
          <w:szCs w:val="20"/>
          <w:vertAlign w:val="superscript"/>
        </w:rPr>
        <w:t>1</w:t>
      </w:r>
      <w:r w:rsidR="00E42B84">
        <w:rPr>
          <w:rFonts w:ascii="Verdana" w:hAnsi="Verdana"/>
          <w:sz w:val="20"/>
          <w:szCs w:val="20"/>
        </w:rPr>
        <w:t>Uniwersytet Wrocławski</w:t>
      </w:r>
      <w:r w:rsidR="008C7A34">
        <w:rPr>
          <w:rFonts w:ascii="Verdana" w:hAnsi="Verdana"/>
          <w:sz w:val="20"/>
          <w:szCs w:val="20"/>
        </w:rPr>
        <w:t>, Wydział Nauk Biologicznych</w:t>
      </w:r>
    </w:p>
    <w:p w:rsidR="00005CC0" w:rsidRPr="00B41E8D" w:rsidRDefault="0004340A" w:rsidP="00195932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Słowa kluczowe: </w:t>
      </w:r>
      <w:r w:rsidR="00B41E8D">
        <w:rPr>
          <w:rFonts w:ascii="Verdana" w:hAnsi="Verdana"/>
          <w:sz w:val="20"/>
          <w:szCs w:val="20"/>
        </w:rPr>
        <w:t>5-8 słów kluczowych</w:t>
      </w:r>
    </w:p>
    <w:p w:rsidR="004C7A4C" w:rsidRPr="00F157B4" w:rsidRDefault="004C7A4C" w:rsidP="00195932">
      <w:pPr>
        <w:spacing w:line="360" w:lineRule="auto"/>
        <w:rPr>
          <w:rFonts w:ascii="Verdana" w:hAnsi="Verdana"/>
          <w:b/>
          <w:sz w:val="20"/>
          <w:szCs w:val="20"/>
        </w:rPr>
      </w:pPr>
      <w:r w:rsidRPr="00F157B4">
        <w:rPr>
          <w:rFonts w:ascii="Verdana" w:hAnsi="Verdana"/>
          <w:b/>
          <w:sz w:val="20"/>
          <w:szCs w:val="20"/>
        </w:rPr>
        <w:t>Temat wystąpienia</w:t>
      </w:r>
      <w:r w:rsidR="00CF59AF" w:rsidRPr="00F157B4">
        <w:rPr>
          <w:rFonts w:ascii="Verdana" w:hAnsi="Verdana"/>
          <w:b/>
          <w:sz w:val="20"/>
          <w:szCs w:val="20"/>
        </w:rPr>
        <w:t xml:space="preserve"> w języku polskim:</w:t>
      </w:r>
      <w:r w:rsidR="00F157B4" w:rsidRPr="00F157B4">
        <w:rPr>
          <w:rFonts w:ascii="Verdana" w:hAnsi="Verdana"/>
          <w:b/>
          <w:sz w:val="20"/>
          <w:szCs w:val="20"/>
        </w:rPr>
        <w:t xml:space="preserve"> </w:t>
      </w:r>
    </w:p>
    <w:p w:rsidR="00005CC0" w:rsidRPr="005806B0" w:rsidRDefault="00005CC0" w:rsidP="001A4AC0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005CC0" w:rsidRPr="00F157B4" w:rsidRDefault="00005CC0" w:rsidP="00005CC0">
      <w:pPr>
        <w:spacing w:line="360" w:lineRule="auto"/>
        <w:rPr>
          <w:rFonts w:ascii="Verdana" w:hAnsi="Verdana"/>
          <w:b/>
          <w:sz w:val="20"/>
          <w:szCs w:val="20"/>
        </w:rPr>
      </w:pPr>
      <w:r w:rsidRPr="00F157B4">
        <w:rPr>
          <w:rFonts w:ascii="Verdana" w:hAnsi="Verdana"/>
          <w:b/>
          <w:sz w:val="20"/>
          <w:szCs w:val="20"/>
        </w:rPr>
        <w:t>Abstrakt w języku polskim (150-250 słów):</w:t>
      </w:r>
      <w:r w:rsidR="00F157B4" w:rsidRPr="00F157B4">
        <w:rPr>
          <w:rFonts w:ascii="Verdana" w:hAnsi="Verdana"/>
          <w:b/>
          <w:sz w:val="20"/>
          <w:szCs w:val="20"/>
        </w:rPr>
        <w:t xml:space="preserve"> </w:t>
      </w:r>
    </w:p>
    <w:p w:rsidR="00005CC0" w:rsidRPr="005806B0" w:rsidRDefault="00381CE1" w:rsidP="001A4AC0">
      <w:pPr>
        <w:spacing w:line="360" w:lineRule="auto"/>
        <w:ind w:firstLine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(Prosimy o wizualne podzielenie tekstu na trzy paragrafy: wstęp, materiały i metody, wnioski i dyskusja)</w:t>
      </w:r>
    </w:p>
    <w:p w:rsidR="004C7A4C" w:rsidRPr="00F157B4" w:rsidRDefault="004C7A4C" w:rsidP="00195932">
      <w:pPr>
        <w:spacing w:line="360" w:lineRule="auto"/>
        <w:rPr>
          <w:rFonts w:ascii="Verdana" w:hAnsi="Verdana"/>
          <w:b/>
          <w:sz w:val="20"/>
          <w:szCs w:val="20"/>
        </w:rPr>
      </w:pPr>
      <w:r w:rsidRPr="00F157B4">
        <w:rPr>
          <w:rFonts w:ascii="Verdana" w:hAnsi="Verdana"/>
          <w:b/>
          <w:sz w:val="20"/>
          <w:szCs w:val="20"/>
        </w:rPr>
        <w:t xml:space="preserve">Temat wystąpienia </w:t>
      </w:r>
      <w:r w:rsidR="00CF59AF" w:rsidRPr="00F157B4">
        <w:rPr>
          <w:rFonts w:ascii="Verdana" w:hAnsi="Verdana"/>
          <w:b/>
          <w:sz w:val="20"/>
          <w:szCs w:val="20"/>
        </w:rPr>
        <w:t>w języku angielskim:</w:t>
      </w:r>
      <w:r w:rsidRPr="00F157B4">
        <w:rPr>
          <w:rFonts w:ascii="Verdana" w:hAnsi="Verdana"/>
          <w:b/>
          <w:sz w:val="20"/>
          <w:szCs w:val="20"/>
        </w:rPr>
        <w:t xml:space="preserve"> </w:t>
      </w:r>
    </w:p>
    <w:p w:rsidR="00005CC0" w:rsidRPr="005806B0" w:rsidRDefault="00005CC0" w:rsidP="001A4AC0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F59AF" w:rsidRPr="00F157B4" w:rsidRDefault="004C7A4C" w:rsidP="00195932">
      <w:pPr>
        <w:spacing w:line="360" w:lineRule="auto"/>
        <w:rPr>
          <w:rFonts w:ascii="Verdana" w:hAnsi="Verdana"/>
          <w:b/>
          <w:sz w:val="20"/>
          <w:szCs w:val="20"/>
        </w:rPr>
      </w:pPr>
      <w:r w:rsidRPr="00F157B4">
        <w:rPr>
          <w:rFonts w:ascii="Verdana" w:hAnsi="Verdana"/>
          <w:b/>
          <w:sz w:val="20"/>
          <w:szCs w:val="20"/>
        </w:rPr>
        <w:t>Abstrakt</w:t>
      </w:r>
      <w:r w:rsidR="00CF59AF" w:rsidRPr="00F157B4">
        <w:rPr>
          <w:rFonts w:ascii="Verdana" w:hAnsi="Verdana"/>
          <w:b/>
          <w:sz w:val="20"/>
          <w:szCs w:val="20"/>
        </w:rPr>
        <w:t xml:space="preserve"> w języku</w:t>
      </w:r>
      <w:r w:rsidR="001B02B1">
        <w:rPr>
          <w:rFonts w:ascii="Verdana" w:hAnsi="Verdana"/>
          <w:b/>
          <w:sz w:val="20"/>
          <w:szCs w:val="20"/>
        </w:rPr>
        <w:t xml:space="preserve"> angielskim</w:t>
      </w:r>
      <w:r w:rsidRPr="00F157B4">
        <w:rPr>
          <w:rFonts w:ascii="Verdana" w:hAnsi="Verdana"/>
          <w:b/>
          <w:sz w:val="20"/>
          <w:szCs w:val="20"/>
        </w:rPr>
        <w:t xml:space="preserve"> (150-250 słów)</w:t>
      </w:r>
      <w:r w:rsidR="008E6B67" w:rsidRPr="00F157B4">
        <w:rPr>
          <w:rFonts w:ascii="Verdana" w:hAnsi="Verdana"/>
          <w:b/>
          <w:sz w:val="20"/>
          <w:szCs w:val="20"/>
        </w:rPr>
        <w:t>:</w:t>
      </w:r>
      <w:r w:rsidR="00F157B4" w:rsidRPr="00F157B4">
        <w:rPr>
          <w:rFonts w:ascii="Verdana" w:hAnsi="Verdana"/>
          <w:b/>
          <w:sz w:val="20"/>
          <w:szCs w:val="20"/>
        </w:rPr>
        <w:t xml:space="preserve"> </w:t>
      </w:r>
    </w:p>
    <w:p w:rsidR="00171F52" w:rsidRPr="005806B0" w:rsidRDefault="00171F52" w:rsidP="001A4AC0">
      <w:pPr>
        <w:spacing w:line="360" w:lineRule="auto"/>
        <w:ind w:firstLine="567"/>
        <w:jc w:val="both"/>
        <w:rPr>
          <w:rFonts w:ascii="Verdana" w:hAnsi="Verdana"/>
          <w:sz w:val="20"/>
          <w:szCs w:val="20"/>
        </w:rPr>
      </w:pPr>
    </w:p>
    <w:p w:rsidR="004C7A4C" w:rsidRDefault="004C7A4C">
      <w:pPr>
        <w:rPr>
          <w:rFonts w:ascii="Verdana" w:hAnsi="Verdana"/>
          <w:sz w:val="20"/>
          <w:szCs w:val="20"/>
        </w:rPr>
      </w:pPr>
    </w:p>
    <w:p w:rsidR="003D5A8E" w:rsidRDefault="003D5A8E">
      <w:pPr>
        <w:rPr>
          <w:rFonts w:ascii="Verdana" w:hAnsi="Verdana"/>
          <w:sz w:val="20"/>
          <w:szCs w:val="20"/>
        </w:rPr>
      </w:pPr>
    </w:p>
    <w:p w:rsidR="00777C88" w:rsidRDefault="00777C88" w:rsidP="003D5A8E">
      <w:pPr>
        <w:ind w:firstLine="709"/>
        <w:rPr>
          <w:rFonts w:ascii="Verdana" w:hAnsi="Verdana"/>
          <w:sz w:val="20"/>
          <w:szCs w:val="20"/>
        </w:rPr>
      </w:pPr>
    </w:p>
    <w:p w:rsidR="00777C88" w:rsidRDefault="00777C88" w:rsidP="003D5A8E">
      <w:pPr>
        <w:ind w:firstLine="709"/>
        <w:rPr>
          <w:rFonts w:ascii="Verdana" w:hAnsi="Verdana"/>
          <w:sz w:val="20"/>
          <w:szCs w:val="20"/>
        </w:rPr>
      </w:pPr>
    </w:p>
    <w:p w:rsidR="00777C88" w:rsidRDefault="00777C88" w:rsidP="003D5A8E">
      <w:pPr>
        <w:ind w:firstLine="709"/>
        <w:rPr>
          <w:rFonts w:ascii="Verdana" w:hAnsi="Verdana"/>
          <w:sz w:val="20"/>
          <w:szCs w:val="20"/>
        </w:rPr>
      </w:pPr>
    </w:p>
    <w:p w:rsidR="003D5A8E" w:rsidRPr="005806B0" w:rsidRDefault="003D5A8E" w:rsidP="003D5A8E">
      <w:pPr>
        <w:ind w:firstLine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Wysyłając abstrakt zgadzam się na dokonywanie poprawek dotyczących literówek, interpunkcji i błędów ortograficznych bez informowania autora.</w:t>
      </w:r>
    </w:p>
    <w:sectPr w:rsidR="003D5A8E" w:rsidRPr="005806B0" w:rsidSect="00943B66">
      <w:headerReference w:type="default" r:id="rId7"/>
      <w:pgSz w:w="11906" w:h="16838"/>
      <w:pgMar w:top="1134" w:right="1134" w:bottom="1134" w:left="1134" w:header="454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332" w:rsidRDefault="00A40332" w:rsidP="00C32C5B">
      <w:r>
        <w:separator/>
      </w:r>
    </w:p>
  </w:endnote>
  <w:endnote w:type="continuationSeparator" w:id="0">
    <w:p w:rsidR="00A40332" w:rsidRDefault="00A40332" w:rsidP="00C3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DejaVu Sans">
    <w:altName w:val="Arial"/>
    <w:charset w:val="EE"/>
    <w:family w:val="swiss"/>
    <w:pitch w:val="variable"/>
    <w:sig w:usb0="00000000" w:usb1="5200FDFF" w:usb2="0A242021" w:usb3="00000000" w:csb0="000001BF" w:csb1="00000000"/>
  </w:font>
  <w:font w:name="Lohit Hindi">
    <w:altName w:val="MS Mincho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332" w:rsidRDefault="00A40332" w:rsidP="00C32C5B">
      <w:r>
        <w:separator/>
      </w:r>
    </w:p>
  </w:footnote>
  <w:footnote w:type="continuationSeparator" w:id="0">
    <w:p w:rsidR="00A40332" w:rsidRDefault="00A40332" w:rsidP="00C32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C5B" w:rsidRPr="00C32C5B" w:rsidRDefault="008B267E" w:rsidP="00F54A72">
    <w:pPr>
      <w:pStyle w:val="Header"/>
      <w:jc w:val="center"/>
      <w:rPr>
        <w:rFonts w:ascii="Verdana" w:hAnsi="Verdana"/>
      </w:rPr>
    </w:pPr>
    <w:r>
      <w:rPr>
        <w:rFonts w:ascii="Verdana" w:hAnsi="Verdana"/>
      </w:rPr>
      <w:t>IV</w:t>
    </w:r>
    <w:r w:rsidR="00C32C5B">
      <w:rPr>
        <w:rFonts w:ascii="Verdana" w:hAnsi="Verdana"/>
      </w:rPr>
      <w:t xml:space="preserve"> OGÓLNOPOLSKA STUDENCKA KONFERENCJA TERIOLOGICZNA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7E"/>
    <w:rsid w:val="00005CC0"/>
    <w:rsid w:val="0004340A"/>
    <w:rsid w:val="0012043A"/>
    <w:rsid w:val="00135291"/>
    <w:rsid w:val="00171F52"/>
    <w:rsid w:val="00195932"/>
    <w:rsid w:val="001A4AC0"/>
    <w:rsid w:val="001B02B1"/>
    <w:rsid w:val="001B6F5A"/>
    <w:rsid w:val="0023575A"/>
    <w:rsid w:val="002505EC"/>
    <w:rsid w:val="002C0DE0"/>
    <w:rsid w:val="002C79E5"/>
    <w:rsid w:val="00324533"/>
    <w:rsid w:val="0036726C"/>
    <w:rsid w:val="00367EC2"/>
    <w:rsid w:val="00381CE1"/>
    <w:rsid w:val="003A3999"/>
    <w:rsid w:val="003D5A8E"/>
    <w:rsid w:val="004055DE"/>
    <w:rsid w:val="004948EB"/>
    <w:rsid w:val="004C7A4C"/>
    <w:rsid w:val="004E1E8F"/>
    <w:rsid w:val="00515DAF"/>
    <w:rsid w:val="00527F4F"/>
    <w:rsid w:val="005806B0"/>
    <w:rsid w:val="005B4631"/>
    <w:rsid w:val="006A3F71"/>
    <w:rsid w:val="00777C88"/>
    <w:rsid w:val="0078738D"/>
    <w:rsid w:val="0083432D"/>
    <w:rsid w:val="00894042"/>
    <w:rsid w:val="008B267E"/>
    <w:rsid w:val="008C7A34"/>
    <w:rsid w:val="008D6015"/>
    <w:rsid w:val="008E6B67"/>
    <w:rsid w:val="00943B66"/>
    <w:rsid w:val="00A40332"/>
    <w:rsid w:val="00A46738"/>
    <w:rsid w:val="00B41E8D"/>
    <w:rsid w:val="00C32C5B"/>
    <w:rsid w:val="00C614C7"/>
    <w:rsid w:val="00C6259B"/>
    <w:rsid w:val="00CA134B"/>
    <w:rsid w:val="00CA3346"/>
    <w:rsid w:val="00CF59AF"/>
    <w:rsid w:val="00D15C02"/>
    <w:rsid w:val="00D370DE"/>
    <w:rsid w:val="00E42B84"/>
    <w:rsid w:val="00F157B4"/>
    <w:rsid w:val="00F54A72"/>
    <w:rsid w:val="00F6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32C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C32C5B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wa\Downloads\Kopia%20IIIOSKT_abstrakt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Kopia IIIOSKT_abstrakt</Template>
  <TotalTime>8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Przepiórka</dc:creator>
  <cp:lastModifiedBy>Ewa Przepiórka</cp:lastModifiedBy>
  <cp:revision>1</cp:revision>
  <cp:lastPrinted>1900-12-31T23:00:00Z</cp:lastPrinted>
  <dcterms:created xsi:type="dcterms:W3CDTF">2016-03-01T11:11:00Z</dcterms:created>
  <dcterms:modified xsi:type="dcterms:W3CDTF">2016-03-01T11:19:00Z</dcterms:modified>
</cp:coreProperties>
</file>